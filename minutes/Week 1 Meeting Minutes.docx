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77D1" w14:textId="05E4A03A" w:rsidR="00A84617" w:rsidRDefault="00A84617" w:rsidP="00A84617">
      <w:pPr>
        <w:pStyle w:val="BackgroundPlaceholder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4F00BD36" w14:textId="77777777" w:rsidTr="00007D14">
        <w:tc>
          <w:tcPr>
            <w:tcW w:w="10080" w:type="dxa"/>
            <w:gridSpan w:val="2"/>
          </w:tcPr>
          <w:p w14:paraId="646342A6" w14:textId="77777777" w:rsidR="00A84617" w:rsidRPr="00797F60" w:rsidRDefault="00415215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4D15626EE01B4A018CE2F473BBA746ED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22445BB2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6A679176" w14:textId="79EE4284" w:rsidR="00A84617" w:rsidRPr="00184799" w:rsidRDefault="00DC78A8" w:rsidP="00007D14">
            <w:pPr>
              <w:pStyle w:val="Subtitle"/>
            </w:pPr>
            <w:r>
              <w:t>Week 1</w:t>
            </w:r>
          </w:p>
        </w:tc>
      </w:tr>
      <w:tr w:rsidR="00A84617" w:rsidRPr="00184799" w14:paraId="13C986F1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337E90DC" w14:textId="77777777" w:rsidR="00A84617" w:rsidRPr="00876655" w:rsidRDefault="00415215" w:rsidP="00876655">
            <w:sdt>
              <w:sdtPr>
                <w:id w:val="-1327819981"/>
                <w:placeholder>
                  <w:docPart w:val="63630BE4C9D44602BE89C5B4BF378A15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19880F8E" w14:textId="17BC8BC7" w:rsidR="00A84617" w:rsidRPr="00C021A3" w:rsidRDefault="00DC78A8" w:rsidP="00876655">
            <w:r>
              <w:t>31/</w:t>
            </w:r>
            <w:r w:rsidR="00415215">
              <w:t>08/2023</w:t>
            </w:r>
          </w:p>
        </w:tc>
      </w:tr>
      <w:tr w:rsidR="00A84617" w:rsidRPr="00184799" w14:paraId="5540E53B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354A828D" w14:textId="77777777" w:rsidR="00A84617" w:rsidRPr="00876655" w:rsidRDefault="00415215" w:rsidP="00876655">
            <w:sdt>
              <w:sdtPr>
                <w:id w:val="1162287983"/>
                <w:placeholder>
                  <w:docPart w:val="D37BAB7A1B384D009DF0003F74CF71D8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067F1B24" w14:textId="37BF2025" w:rsidR="00A84617" w:rsidRPr="00C021A3" w:rsidRDefault="00DC78A8" w:rsidP="00876655">
            <w:r>
              <w:t>7pm</w:t>
            </w:r>
            <w:r w:rsidR="00A84617">
              <w:t xml:space="preserve"> </w:t>
            </w:r>
          </w:p>
        </w:tc>
      </w:tr>
      <w:tr w:rsidR="00A84617" w:rsidRPr="00184799" w14:paraId="5124FB16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35A6E845" w14:textId="380D9C41" w:rsidR="00A84617" w:rsidRPr="00C021A3" w:rsidRDefault="00DC78A8" w:rsidP="00876655">
            <w:r>
              <w:t>Minutes Taken by: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5F295EC1" w14:textId="3DAC98D9" w:rsidR="00A84617" w:rsidRPr="00C021A3" w:rsidRDefault="00DC78A8" w:rsidP="00876655">
            <w:r>
              <w:t>Mark</w:t>
            </w:r>
            <w:r w:rsidR="00A84617" w:rsidRPr="00C021A3">
              <w:t xml:space="preserve"> </w:t>
            </w:r>
          </w:p>
        </w:tc>
      </w:tr>
    </w:tbl>
    <w:p w14:paraId="20A0815E" w14:textId="77777777" w:rsidR="00FE576D" w:rsidRDefault="00415215" w:rsidP="00184799">
      <w:pPr>
        <w:pStyle w:val="Heading1"/>
      </w:pPr>
      <w:sdt>
        <w:sdtPr>
          <w:id w:val="1502162795"/>
          <w:placeholder>
            <w:docPart w:val="3211F2FC628F4338A8DDD6D8CA2BAAB6"/>
          </w:placeholder>
          <w:temporary/>
          <w:showingPlcHdr/>
          <w15:appearance w15:val="hidden"/>
        </w:sdtPr>
        <w:sdtEndPr/>
        <w:sdtContent>
          <w:r w:rsidR="00591AB5">
            <w:t>In attendance</w:t>
          </w:r>
        </w:sdtContent>
      </w:sdt>
    </w:p>
    <w:p w14:paraId="488FC053" w14:textId="2D0F8EAC" w:rsidR="00FE576D" w:rsidRDefault="00DC78A8">
      <w:r>
        <w:t>Charlet, Hao, Louis, Mark</w:t>
      </w:r>
    </w:p>
    <w:p w14:paraId="3C47F246" w14:textId="14D9DCD8" w:rsidR="00FE576D" w:rsidRDefault="00DC78A8">
      <w:pPr>
        <w:pStyle w:val="Heading1"/>
      </w:pPr>
      <w:r>
        <w:t>Actions</w:t>
      </w:r>
    </w:p>
    <w:p w14:paraId="2F2646E4" w14:textId="7DE5CCBD" w:rsidR="00591AB5" w:rsidRDefault="00DC78A8" w:rsidP="00DC78A8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Louis: </w:t>
      </w:r>
      <w:r>
        <w:t>Set up MS Planner</w:t>
      </w:r>
    </w:p>
    <w:p w14:paraId="4E8E7B3E" w14:textId="31E9D1EC" w:rsidR="00DC78A8" w:rsidRDefault="00DC78A8" w:rsidP="00DC78A8">
      <w:pPr>
        <w:pStyle w:val="ListParagraph"/>
        <w:numPr>
          <w:ilvl w:val="0"/>
          <w:numId w:val="21"/>
        </w:numPr>
      </w:pPr>
      <w:r>
        <w:rPr>
          <w:b/>
          <w:bCs/>
        </w:rPr>
        <w:t>Mark:</w:t>
      </w:r>
      <w:r>
        <w:t xml:space="preserve"> Set up Word doc for Assignment 1a</w:t>
      </w:r>
    </w:p>
    <w:p w14:paraId="3E007087" w14:textId="03659EE3" w:rsidR="00DC78A8" w:rsidRPr="00741FEA" w:rsidRDefault="00741FEA" w:rsidP="00DC78A8">
      <w:pPr>
        <w:pStyle w:val="ListParagraph"/>
        <w:numPr>
          <w:ilvl w:val="0"/>
          <w:numId w:val="21"/>
        </w:numPr>
        <w:rPr>
          <w:b/>
          <w:bCs/>
        </w:rPr>
      </w:pPr>
      <w:r w:rsidRPr="00741FEA">
        <w:rPr>
          <w:b/>
          <w:bCs/>
        </w:rPr>
        <w:t>Hao</w:t>
      </w:r>
      <w:r>
        <w:rPr>
          <w:b/>
          <w:bCs/>
        </w:rPr>
        <w:t xml:space="preserve">: </w:t>
      </w:r>
      <w:r>
        <w:t>Change lecturer meeting time from Tuesday to 5pm Monday next week</w:t>
      </w:r>
    </w:p>
    <w:p w14:paraId="341F3D08" w14:textId="43656711" w:rsidR="00AF3347" w:rsidRPr="00431D4C" w:rsidRDefault="00741FEA" w:rsidP="00AF334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All: </w:t>
      </w:r>
      <w:r>
        <w:t xml:space="preserve">Familiarises </w:t>
      </w:r>
      <w:proofErr w:type="gramStart"/>
      <w:r>
        <w:t>ourselves</w:t>
      </w:r>
      <w:proofErr w:type="gramEnd"/>
      <w:r>
        <w:t xml:space="preserve"> with the tools and get </w:t>
      </w:r>
      <w:proofErr w:type="spellStart"/>
      <w:r>
        <w:t>Github</w:t>
      </w:r>
      <w:proofErr w:type="spellEnd"/>
      <w:r>
        <w:t xml:space="preserve"> repo cloned to local machine.</w:t>
      </w:r>
    </w:p>
    <w:p w14:paraId="56A3D947" w14:textId="31697067" w:rsidR="00431D4C" w:rsidRPr="00431D4C" w:rsidRDefault="00431D4C" w:rsidP="00AF334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All: </w:t>
      </w:r>
      <w:r>
        <w:t xml:space="preserve">Watch the Previous years Q/A Session with Jack Simpson </w:t>
      </w:r>
      <w:r w:rsidR="00415215">
        <w:t>(</w:t>
      </w:r>
      <w:hyperlink r:id="rId10" w:history="1">
        <w:r w:rsidR="00415215" w:rsidRPr="00415215">
          <w:rPr>
            <w:color w:val="0000FF"/>
            <w:u w:val="single"/>
          </w:rPr>
          <w:t>ZZSC9020-6375_00027: Previous Q &amp; A Session with Jack Simpson (unsw.edu.au)</w:t>
        </w:r>
      </w:hyperlink>
      <w:r w:rsidR="00415215">
        <w:t>)</w:t>
      </w:r>
    </w:p>
    <w:p w14:paraId="1ACDC0FF" w14:textId="2D5F1D1E" w:rsidR="00431D4C" w:rsidRPr="00AF3347" w:rsidRDefault="00431D4C" w:rsidP="00AF334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All: </w:t>
      </w:r>
      <w:r>
        <w:t xml:space="preserve">Watch Friday’s </w:t>
      </w:r>
      <w:r w:rsidR="00415215">
        <w:t xml:space="preserve">(6pm) </w:t>
      </w:r>
      <w:r>
        <w:t>Q/A Session with Jack Simpson</w:t>
      </w:r>
      <w:r w:rsidR="00415215">
        <w:t xml:space="preserve"> (</w:t>
      </w:r>
      <w:hyperlink r:id="rId11" w:history="1">
        <w:r w:rsidR="00415215" w:rsidRPr="00415215">
          <w:rPr>
            <w:color w:val="0000FF"/>
            <w:u w:val="single"/>
          </w:rPr>
          <w:t>ZZSC9020-6375_00027: Upcoming Q &amp; A session with Jack Simpson, Endgame Economics (unsw.edu.au)</w:t>
        </w:r>
      </w:hyperlink>
      <w:r w:rsidR="00415215">
        <w:t>)</w:t>
      </w:r>
    </w:p>
    <w:p w14:paraId="6A7A5C09" w14:textId="32AF5E1C" w:rsidR="00FE576D" w:rsidRDefault="00DC78A8">
      <w:pPr>
        <w:pStyle w:val="Heading1"/>
      </w:pPr>
      <w:r>
        <w:t>Decisions</w:t>
      </w:r>
    </w:p>
    <w:p w14:paraId="2AB3AE02" w14:textId="77777777" w:rsidR="00DC78A8" w:rsidRDefault="00DC78A8" w:rsidP="00A84617">
      <w:pPr>
        <w:pStyle w:val="ListParagraph"/>
        <w:numPr>
          <w:ilvl w:val="0"/>
          <w:numId w:val="22"/>
        </w:numPr>
      </w:pPr>
      <w:r>
        <w:t>Implementation Checklist</w:t>
      </w:r>
    </w:p>
    <w:p w14:paraId="3DCB2D76" w14:textId="025C36DE" w:rsidR="00FE576D" w:rsidRDefault="00DC78A8" w:rsidP="00DC78A8">
      <w:pPr>
        <w:pStyle w:val="ListParagraph"/>
        <w:numPr>
          <w:ilvl w:val="1"/>
          <w:numId w:val="22"/>
        </w:numPr>
      </w:pPr>
      <w:r>
        <w:t xml:space="preserve">Software for Group Meetings: </w:t>
      </w:r>
      <w:r w:rsidRPr="00166878">
        <w:rPr>
          <w:b/>
          <w:bCs/>
        </w:rPr>
        <w:t>Microsoft Teams</w:t>
      </w:r>
    </w:p>
    <w:p w14:paraId="55BD06CD" w14:textId="77777777" w:rsidR="00DC78A8" w:rsidRDefault="00DC78A8" w:rsidP="00DC78A8">
      <w:pPr>
        <w:pStyle w:val="ListParagraph"/>
        <w:numPr>
          <w:ilvl w:val="2"/>
          <w:numId w:val="22"/>
        </w:numPr>
      </w:pPr>
      <w:r>
        <w:t>Utilising the Microsoft Suite of tools.</w:t>
      </w:r>
    </w:p>
    <w:p w14:paraId="5D7E5F74" w14:textId="0060D5A6" w:rsidR="00DC78A8" w:rsidRDefault="00DC78A8" w:rsidP="00DC78A8">
      <w:pPr>
        <w:pStyle w:val="ListParagraph"/>
        <w:numPr>
          <w:ilvl w:val="1"/>
          <w:numId w:val="22"/>
        </w:numPr>
      </w:pPr>
      <w:r>
        <w:t>Software for Collaboration:</w:t>
      </w:r>
    </w:p>
    <w:p w14:paraId="40B78526" w14:textId="5191706C" w:rsidR="00166878" w:rsidRDefault="00166878" w:rsidP="00166878">
      <w:pPr>
        <w:pStyle w:val="ListParagraph"/>
        <w:numPr>
          <w:ilvl w:val="2"/>
          <w:numId w:val="22"/>
        </w:numPr>
      </w:pPr>
      <w:proofErr w:type="spellStart"/>
      <w:r w:rsidRPr="00166878">
        <w:rPr>
          <w:b/>
          <w:bCs/>
        </w:rPr>
        <w:t>Github</w:t>
      </w:r>
      <w:proofErr w:type="spellEnd"/>
      <w:r>
        <w:t>: Compulsory and for version control</w:t>
      </w:r>
    </w:p>
    <w:p w14:paraId="3F235BF4" w14:textId="36C5D040" w:rsidR="00166878" w:rsidRDefault="00166878" w:rsidP="00166878">
      <w:pPr>
        <w:pStyle w:val="ListParagraph"/>
        <w:numPr>
          <w:ilvl w:val="2"/>
          <w:numId w:val="22"/>
        </w:numPr>
      </w:pPr>
      <w:r w:rsidRPr="00166878">
        <w:rPr>
          <w:b/>
          <w:bCs/>
        </w:rPr>
        <w:t>MS Planner</w:t>
      </w:r>
      <w:r>
        <w:t xml:space="preserve">: Easiest way to generate task </w:t>
      </w:r>
      <w:proofErr w:type="gramStart"/>
      <w:r>
        <w:t>tickets</w:t>
      </w:r>
      <w:proofErr w:type="gramEnd"/>
    </w:p>
    <w:p w14:paraId="035EFB36" w14:textId="2FB04C52" w:rsidR="00166878" w:rsidRDefault="00166878" w:rsidP="00166878">
      <w:pPr>
        <w:pStyle w:val="ListParagraph"/>
        <w:numPr>
          <w:ilvl w:val="2"/>
          <w:numId w:val="22"/>
        </w:numPr>
      </w:pPr>
      <w:r w:rsidRPr="00166878">
        <w:rPr>
          <w:b/>
          <w:bCs/>
        </w:rPr>
        <w:t>One Drive</w:t>
      </w:r>
      <w:r>
        <w:t>: Use as file storage to keep everything under the Microsoft Suite</w:t>
      </w:r>
    </w:p>
    <w:p w14:paraId="78881D1E" w14:textId="22325DA5" w:rsidR="00166878" w:rsidRDefault="00166878" w:rsidP="00166878">
      <w:pPr>
        <w:pStyle w:val="ListParagraph"/>
        <w:numPr>
          <w:ilvl w:val="1"/>
          <w:numId w:val="22"/>
        </w:numPr>
      </w:pPr>
      <w:r>
        <w:t xml:space="preserve">Software fore data Analysis: </w:t>
      </w:r>
      <w:r w:rsidRPr="00166878">
        <w:rPr>
          <w:b/>
          <w:bCs/>
        </w:rPr>
        <w:t>R Studio</w:t>
      </w:r>
    </w:p>
    <w:p w14:paraId="74369496" w14:textId="4929B56D" w:rsidR="00166878" w:rsidRDefault="00166878" w:rsidP="00166878">
      <w:pPr>
        <w:pStyle w:val="ListParagraph"/>
        <w:numPr>
          <w:ilvl w:val="2"/>
          <w:numId w:val="22"/>
        </w:numPr>
      </w:pPr>
      <w:r>
        <w:t xml:space="preserve">Majority of the team is </w:t>
      </w:r>
      <w:proofErr w:type="gramStart"/>
      <w:r>
        <w:t>familiar</w:t>
      </w:r>
      <w:proofErr w:type="gramEnd"/>
    </w:p>
    <w:p w14:paraId="11C40258" w14:textId="4D380FE4" w:rsidR="00166878" w:rsidRDefault="00166878" w:rsidP="00166878">
      <w:pPr>
        <w:pStyle w:val="ListParagraph"/>
        <w:numPr>
          <w:ilvl w:val="2"/>
          <w:numId w:val="22"/>
        </w:numPr>
      </w:pPr>
      <w:r>
        <w:t>Good for statistics and modelling</w:t>
      </w:r>
    </w:p>
    <w:p w14:paraId="2E33E6E7" w14:textId="7CC23C1E" w:rsidR="00166878" w:rsidRDefault="00166878" w:rsidP="00166878">
      <w:pPr>
        <w:pStyle w:val="ListParagraph"/>
        <w:numPr>
          <w:ilvl w:val="2"/>
          <w:numId w:val="22"/>
        </w:numPr>
      </w:pPr>
      <w:r>
        <w:t>Good for plotting and data visualisation</w:t>
      </w:r>
    </w:p>
    <w:p w14:paraId="292F8977" w14:textId="5EBFC325" w:rsidR="00166878" w:rsidRDefault="00166878" w:rsidP="00166878">
      <w:pPr>
        <w:pStyle w:val="ListParagraph"/>
        <w:numPr>
          <w:ilvl w:val="1"/>
          <w:numId w:val="22"/>
        </w:numPr>
      </w:pPr>
      <w:r>
        <w:t xml:space="preserve">Software for Report: </w:t>
      </w:r>
      <w:r w:rsidRPr="00166878">
        <w:rPr>
          <w:b/>
          <w:bCs/>
        </w:rPr>
        <w:t>R Markdown</w:t>
      </w:r>
    </w:p>
    <w:p w14:paraId="03472D6B" w14:textId="60BE6D94" w:rsidR="00166878" w:rsidRDefault="00166878" w:rsidP="00166878">
      <w:pPr>
        <w:pStyle w:val="ListParagraph"/>
        <w:numPr>
          <w:ilvl w:val="2"/>
          <w:numId w:val="22"/>
        </w:numPr>
      </w:pPr>
      <w:r>
        <w:t xml:space="preserve">Easiest to implement when using </w:t>
      </w:r>
      <w:proofErr w:type="gramStart"/>
      <w:r>
        <w:t>R</w:t>
      </w:r>
      <w:proofErr w:type="gramEnd"/>
    </w:p>
    <w:p w14:paraId="08AAAE92" w14:textId="1FD5F23F" w:rsidR="00166878" w:rsidRDefault="007A29ED" w:rsidP="00166878">
      <w:pPr>
        <w:pStyle w:val="ListParagraph"/>
        <w:numPr>
          <w:ilvl w:val="1"/>
          <w:numId w:val="22"/>
        </w:numPr>
      </w:pPr>
      <w:r>
        <w:t>Software for Oral Presentation:</w:t>
      </w:r>
    </w:p>
    <w:p w14:paraId="3DFD221E" w14:textId="45CE9EBF" w:rsidR="007A29ED" w:rsidRDefault="007A29ED" w:rsidP="007A29ED">
      <w:pPr>
        <w:pStyle w:val="ListParagraph"/>
        <w:numPr>
          <w:ilvl w:val="2"/>
          <w:numId w:val="22"/>
        </w:numPr>
      </w:pPr>
      <w:proofErr w:type="spellStart"/>
      <w:r>
        <w:rPr>
          <w:b/>
          <w:bCs/>
        </w:rPr>
        <w:t>Powerpoint</w:t>
      </w:r>
      <w:proofErr w:type="spellEnd"/>
      <w:r>
        <w:rPr>
          <w:b/>
          <w:bCs/>
        </w:rPr>
        <w:t xml:space="preserve">: </w:t>
      </w:r>
      <w:r w:rsidR="00AF3347">
        <w:t xml:space="preserve">For the presentation slides as everyone is familiar with how to use </w:t>
      </w:r>
      <w:proofErr w:type="gramStart"/>
      <w:r w:rsidR="00AF3347">
        <w:t>it</w:t>
      </w:r>
      <w:proofErr w:type="gramEnd"/>
    </w:p>
    <w:p w14:paraId="5EB17215" w14:textId="2715A48F" w:rsidR="00AF3347" w:rsidRDefault="00AF3347" w:rsidP="007A29ED">
      <w:pPr>
        <w:pStyle w:val="ListParagraph"/>
        <w:numPr>
          <w:ilvl w:val="2"/>
          <w:numId w:val="22"/>
        </w:numPr>
      </w:pPr>
      <w:r>
        <w:rPr>
          <w:b/>
          <w:bCs/>
        </w:rPr>
        <w:t>Zoom:</w:t>
      </w:r>
      <w:r>
        <w:t xml:space="preserve"> For recording the presentation as its simple to use</w:t>
      </w:r>
    </w:p>
    <w:p w14:paraId="1027097E" w14:textId="77777777" w:rsidR="00AF3347" w:rsidRDefault="00AF3347" w:rsidP="00AF3347"/>
    <w:p w14:paraId="6B3BB068" w14:textId="77777777" w:rsidR="00431D4C" w:rsidRDefault="00431D4C" w:rsidP="00AF3347"/>
    <w:p w14:paraId="40F4BC1F" w14:textId="3ED26C41" w:rsidR="00AF3347" w:rsidRDefault="00AF3347" w:rsidP="00AF3347">
      <w:pPr>
        <w:pStyle w:val="ListParagraph"/>
        <w:numPr>
          <w:ilvl w:val="0"/>
          <w:numId w:val="22"/>
        </w:numPr>
      </w:pPr>
      <w:r>
        <w:t>Team Roles (Everyone will be involved in each area, but main responsibility will sit with each role)</w:t>
      </w:r>
    </w:p>
    <w:p w14:paraId="54E5B772" w14:textId="1762150C" w:rsidR="00AF3347" w:rsidRDefault="00AF3347" w:rsidP="00AF3347">
      <w:pPr>
        <w:pStyle w:val="ListParagraph"/>
        <w:numPr>
          <w:ilvl w:val="1"/>
          <w:numId w:val="22"/>
        </w:numPr>
      </w:pPr>
      <w:r>
        <w:t xml:space="preserve">Louis: Team Leader, Data </w:t>
      </w:r>
      <w:proofErr w:type="spellStart"/>
      <w:r>
        <w:t>Modeling</w:t>
      </w:r>
      <w:proofErr w:type="spellEnd"/>
    </w:p>
    <w:p w14:paraId="4D9544B9" w14:textId="16A9E956" w:rsidR="00AF3347" w:rsidRDefault="00AF3347" w:rsidP="00AF3347">
      <w:pPr>
        <w:pStyle w:val="ListParagraph"/>
        <w:numPr>
          <w:ilvl w:val="1"/>
          <w:numId w:val="22"/>
        </w:numPr>
      </w:pPr>
      <w:r>
        <w:t>Charlet: Coding</w:t>
      </w:r>
    </w:p>
    <w:p w14:paraId="0B496FD1" w14:textId="53F5D701" w:rsidR="00AF3347" w:rsidRDefault="00AF3347" w:rsidP="00AF3347">
      <w:pPr>
        <w:pStyle w:val="ListParagraph"/>
        <w:numPr>
          <w:ilvl w:val="1"/>
          <w:numId w:val="22"/>
        </w:numPr>
      </w:pPr>
      <w:r>
        <w:t>Hao: Data cleansing and wrangling</w:t>
      </w:r>
    </w:p>
    <w:p w14:paraId="6B1CA98E" w14:textId="4FB822F4" w:rsidR="00AF3347" w:rsidRDefault="00AF3347" w:rsidP="00AF3347">
      <w:pPr>
        <w:pStyle w:val="ListParagraph"/>
        <w:numPr>
          <w:ilvl w:val="1"/>
          <w:numId w:val="22"/>
        </w:numPr>
      </w:pPr>
      <w:r>
        <w:t>Mark: Research and writing</w:t>
      </w:r>
    </w:p>
    <w:p w14:paraId="0F6426D7" w14:textId="77777777" w:rsidR="00AF3347" w:rsidRDefault="00AF3347" w:rsidP="00AF3347">
      <w:pPr>
        <w:pStyle w:val="ListParagraph"/>
      </w:pPr>
    </w:p>
    <w:p w14:paraId="37B7FD27" w14:textId="6C014582" w:rsidR="00AF3347" w:rsidRDefault="00AF3347" w:rsidP="00AF3347">
      <w:pPr>
        <w:pStyle w:val="ListParagraph"/>
        <w:numPr>
          <w:ilvl w:val="0"/>
          <w:numId w:val="22"/>
        </w:numPr>
      </w:pPr>
      <w:r>
        <w:t>Assignment 1a</w:t>
      </w:r>
    </w:p>
    <w:p w14:paraId="005E5DBE" w14:textId="1C321D0E" w:rsidR="00AF3347" w:rsidRDefault="00431D4C" w:rsidP="00AF3347">
      <w:pPr>
        <w:pStyle w:val="ListParagraph"/>
        <w:numPr>
          <w:ilvl w:val="1"/>
          <w:numId w:val="22"/>
        </w:numPr>
      </w:pPr>
      <w:r>
        <w:t>Abstract – Depends on the problem statement/</w:t>
      </w:r>
      <w:proofErr w:type="gramStart"/>
      <w:r>
        <w:t>question</w:t>
      </w:r>
      <w:proofErr w:type="gramEnd"/>
    </w:p>
    <w:p w14:paraId="66B7908D" w14:textId="62E6B687" w:rsidR="00431D4C" w:rsidRPr="00431D4C" w:rsidRDefault="00431D4C" w:rsidP="00AF3347">
      <w:pPr>
        <w:pStyle w:val="ListParagraph"/>
        <w:numPr>
          <w:ilvl w:val="1"/>
          <w:numId w:val="22"/>
        </w:numPr>
      </w:pPr>
      <w:r w:rsidRPr="00431D4C">
        <w:t>Introduction and Motivation</w:t>
      </w:r>
      <w:r>
        <w:t xml:space="preserve"> – </w:t>
      </w:r>
      <w:r>
        <w:rPr>
          <w:b/>
          <w:bCs/>
        </w:rPr>
        <w:t>Hao</w:t>
      </w:r>
    </w:p>
    <w:p w14:paraId="55D9E708" w14:textId="4502D860" w:rsidR="00431D4C" w:rsidRDefault="00431D4C" w:rsidP="00AF3347">
      <w:pPr>
        <w:pStyle w:val="ListParagraph"/>
        <w:numPr>
          <w:ilvl w:val="1"/>
          <w:numId w:val="22"/>
        </w:numPr>
      </w:pPr>
      <w:r w:rsidRPr="00431D4C">
        <w:t>Brief Literature Review</w:t>
      </w:r>
      <w:r>
        <w:t xml:space="preserve"> - </w:t>
      </w:r>
      <w:r w:rsidRPr="00431D4C">
        <w:rPr>
          <w:b/>
          <w:bCs/>
        </w:rPr>
        <w:t>Mark</w:t>
      </w:r>
    </w:p>
    <w:p w14:paraId="168ED426" w14:textId="5FF377A4" w:rsidR="00431D4C" w:rsidRDefault="00431D4C" w:rsidP="00AF3347">
      <w:pPr>
        <w:pStyle w:val="ListParagraph"/>
        <w:numPr>
          <w:ilvl w:val="1"/>
          <w:numId w:val="22"/>
        </w:numPr>
      </w:pPr>
      <w:r w:rsidRPr="00431D4C">
        <w:t>Methods, Software and Data Description</w:t>
      </w:r>
      <w:r>
        <w:t xml:space="preserve"> - </w:t>
      </w:r>
      <w:r w:rsidRPr="00431D4C">
        <w:rPr>
          <w:b/>
          <w:bCs/>
        </w:rPr>
        <w:t>Charlet</w:t>
      </w:r>
    </w:p>
    <w:p w14:paraId="68FF6A33" w14:textId="330ACB82" w:rsidR="00431D4C" w:rsidRDefault="00431D4C" w:rsidP="00AF3347">
      <w:pPr>
        <w:pStyle w:val="ListParagraph"/>
        <w:numPr>
          <w:ilvl w:val="1"/>
          <w:numId w:val="22"/>
        </w:numPr>
      </w:pPr>
      <w:r w:rsidRPr="00431D4C">
        <w:t>Activities and Schedule</w:t>
      </w:r>
      <w:r>
        <w:t xml:space="preserve"> - </w:t>
      </w:r>
      <w:r>
        <w:rPr>
          <w:b/>
          <w:bCs/>
        </w:rPr>
        <w:t>Louis</w:t>
      </w:r>
    </w:p>
    <w:p w14:paraId="61894B84" w14:textId="77777777" w:rsidR="00AF3347" w:rsidRDefault="00AF3347" w:rsidP="00AF3347"/>
    <w:p w14:paraId="37BCAE6F" w14:textId="1AAC3EC0" w:rsidR="00415215" w:rsidRDefault="00415215" w:rsidP="00415215">
      <w:pPr>
        <w:pStyle w:val="ListParagraph"/>
        <w:numPr>
          <w:ilvl w:val="0"/>
          <w:numId w:val="25"/>
        </w:numPr>
      </w:pPr>
      <w:r>
        <w:t>Meetings</w:t>
      </w:r>
    </w:p>
    <w:p w14:paraId="7E4D23AB" w14:textId="6AF6E775" w:rsidR="00415215" w:rsidRDefault="00415215" w:rsidP="00415215">
      <w:pPr>
        <w:pStyle w:val="ListParagraph"/>
        <w:numPr>
          <w:ilvl w:val="1"/>
          <w:numId w:val="25"/>
        </w:numPr>
      </w:pPr>
      <w:r>
        <w:t>Group Meeting every Thursday 7pm</w:t>
      </w:r>
    </w:p>
    <w:p w14:paraId="18B67105" w14:textId="4865E85D" w:rsidR="00415215" w:rsidRDefault="00415215" w:rsidP="00415215">
      <w:pPr>
        <w:pStyle w:val="ListParagraph"/>
        <w:numPr>
          <w:ilvl w:val="1"/>
          <w:numId w:val="25"/>
        </w:numPr>
      </w:pPr>
      <w:r>
        <w:t xml:space="preserve">Minute taking and Agenda preparation to be rotated within the </w:t>
      </w:r>
      <w:proofErr w:type="gramStart"/>
      <w:r>
        <w:t>group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44"/>
        <w:gridCol w:w="2898"/>
        <w:gridCol w:w="2888"/>
      </w:tblGrid>
      <w:tr w:rsidR="00415215" w14:paraId="6941381C" w14:textId="77777777" w:rsidTr="00415215">
        <w:tc>
          <w:tcPr>
            <w:tcW w:w="3356" w:type="dxa"/>
          </w:tcPr>
          <w:p w14:paraId="29B410E5" w14:textId="692FFD08" w:rsidR="00415215" w:rsidRPr="00415215" w:rsidRDefault="00415215" w:rsidP="00415215">
            <w:pPr>
              <w:pStyle w:val="ListParagraph"/>
              <w:ind w:left="0"/>
              <w:rPr>
                <w:b/>
                <w:bCs/>
              </w:rPr>
            </w:pPr>
            <w:r w:rsidRPr="00415215">
              <w:rPr>
                <w:b/>
                <w:bCs/>
              </w:rPr>
              <w:t>Week</w:t>
            </w:r>
          </w:p>
        </w:tc>
        <w:tc>
          <w:tcPr>
            <w:tcW w:w="3357" w:type="dxa"/>
          </w:tcPr>
          <w:p w14:paraId="7BF8E67F" w14:textId="039A8AB6" w:rsidR="00415215" w:rsidRPr="00415215" w:rsidRDefault="00415215" w:rsidP="00415215">
            <w:pPr>
              <w:pStyle w:val="ListParagraph"/>
              <w:ind w:left="0"/>
              <w:rPr>
                <w:b/>
                <w:bCs/>
              </w:rPr>
            </w:pPr>
            <w:r w:rsidRPr="00415215">
              <w:rPr>
                <w:b/>
                <w:bCs/>
              </w:rPr>
              <w:t>Agenda</w:t>
            </w:r>
          </w:p>
        </w:tc>
        <w:tc>
          <w:tcPr>
            <w:tcW w:w="3357" w:type="dxa"/>
          </w:tcPr>
          <w:p w14:paraId="16AF9704" w14:textId="28B60E09" w:rsidR="00415215" w:rsidRPr="00415215" w:rsidRDefault="00415215" w:rsidP="00415215">
            <w:pPr>
              <w:pStyle w:val="ListParagraph"/>
              <w:ind w:left="0"/>
              <w:rPr>
                <w:b/>
                <w:bCs/>
              </w:rPr>
            </w:pPr>
            <w:r w:rsidRPr="00415215">
              <w:rPr>
                <w:b/>
                <w:bCs/>
              </w:rPr>
              <w:t>Minutes</w:t>
            </w:r>
          </w:p>
        </w:tc>
      </w:tr>
      <w:tr w:rsidR="00415215" w14:paraId="220C61B5" w14:textId="77777777" w:rsidTr="00415215">
        <w:tc>
          <w:tcPr>
            <w:tcW w:w="3356" w:type="dxa"/>
          </w:tcPr>
          <w:p w14:paraId="06128B34" w14:textId="27B81415" w:rsidR="00415215" w:rsidRDefault="00415215" w:rsidP="00415215">
            <w:pPr>
              <w:pStyle w:val="ListParagraph"/>
              <w:ind w:left="0"/>
            </w:pPr>
            <w:r>
              <w:t>Week 1</w:t>
            </w:r>
          </w:p>
        </w:tc>
        <w:tc>
          <w:tcPr>
            <w:tcW w:w="3357" w:type="dxa"/>
          </w:tcPr>
          <w:p w14:paraId="1072F521" w14:textId="77777777" w:rsidR="00415215" w:rsidRDefault="00415215" w:rsidP="00415215">
            <w:pPr>
              <w:pStyle w:val="ListParagraph"/>
              <w:ind w:left="0"/>
            </w:pPr>
          </w:p>
        </w:tc>
        <w:tc>
          <w:tcPr>
            <w:tcW w:w="3357" w:type="dxa"/>
          </w:tcPr>
          <w:p w14:paraId="25329F0C" w14:textId="50B43C6D" w:rsidR="00415215" w:rsidRDefault="00415215" w:rsidP="00415215">
            <w:pPr>
              <w:pStyle w:val="ListParagraph"/>
              <w:ind w:left="0"/>
            </w:pPr>
            <w:r>
              <w:t>Mark</w:t>
            </w:r>
          </w:p>
        </w:tc>
      </w:tr>
      <w:tr w:rsidR="00415215" w14:paraId="5BD5956F" w14:textId="77777777" w:rsidTr="00415215">
        <w:tc>
          <w:tcPr>
            <w:tcW w:w="3356" w:type="dxa"/>
          </w:tcPr>
          <w:p w14:paraId="500D2822" w14:textId="719F69DD" w:rsidR="00415215" w:rsidRDefault="00415215" w:rsidP="00415215">
            <w:pPr>
              <w:pStyle w:val="ListParagraph"/>
              <w:ind w:left="0"/>
            </w:pPr>
            <w:r>
              <w:t>Week</w:t>
            </w:r>
            <w:r>
              <w:t xml:space="preserve"> 2</w:t>
            </w:r>
          </w:p>
        </w:tc>
        <w:tc>
          <w:tcPr>
            <w:tcW w:w="3357" w:type="dxa"/>
          </w:tcPr>
          <w:p w14:paraId="23C96FDA" w14:textId="02F2D588" w:rsidR="00415215" w:rsidRDefault="00415215" w:rsidP="00415215">
            <w:pPr>
              <w:pStyle w:val="ListParagraph"/>
              <w:ind w:left="0"/>
            </w:pPr>
            <w:r>
              <w:t>Mark</w:t>
            </w:r>
          </w:p>
        </w:tc>
        <w:tc>
          <w:tcPr>
            <w:tcW w:w="3357" w:type="dxa"/>
          </w:tcPr>
          <w:p w14:paraId="01D4CD53" w14:textId="50544A7F" w:rsidR="00415215" w:rsidRDefault="00415215" w:rsidP="00415215">
            <w:pPr>
              <w:pStyle w:val="ListParagraph"/>
              <w:ind w:left="0"/>
            </w:pPr>
            <w:r>
              <w:t>Charlet</w:t>
            </w:r>
          </w:p>
        </w:tc>
      </w:tr>
      <w:tr w:rsidR="00415215" w14:paraId="4A7E2E26" w14:textId="77777777" w:rsidTr="00415215">
        <w:tc>
          <w:tcPr>
            <w:tcW w:w="3356" w:type="dxa"/>
          </w:tcPr>
          <w:p w14:paraId="2BD2AA94" w14:textId="7FC4EF63" w:rsidR="00415215" w:rsidRDefault="00415215" w:rsidP="00415215">
            <w:pPr>
              <w:pStyle w:val="ListParagraph"/>
              <w:ind w:left="0"/>
            </w:pPr>
            <w:r>
              <w:t>Week</w:t>
            </w:r>
            <w:r>
              <w:t xml:space="preserve"> 3</w:t>
            </w:r>
          </w:p>
        </w:tc>
        <w:tc>
          <w:tcPr>
            <w:tcW w:w="3357" w:type="dxa"/>
          </w:tcPr>
          <w:p w14:paraId="4BE6C5C8" w14:textId="55A170BA" w:rsidR="00415215" w:rsidRDefault="00415215" w:rsidP="00415215">
            <w:pPr>
              <w:pStyle w:val="ListParagraph"/>
              <w:ind w:left="0"/>
            </w:pPr>
            <w:r>
              <w:t>Charlet</w:t>
            </w:r>
          </w:p>
        </w:tc>
        <w:tc>
          <w:tcPr>
            <w:tcW w:w="3357" w:type="dxa"/>
          </w:tcPr>
          <w:p w14:paraId="6F3E7793" w14:textId="38FA27D8" w:rsidR="00415215" w:rsidRDefault="00415215" w:rsidP="00415215">
            <w:pPr>
              <w:pStyle w:val="ListParagraph"/>
              <w:ind w:left="0"/>
            </w:pPr>
            <w:r>
              <w:t>Hao</w:t>
            </w:r>
          </w:p>
        </w:tc>
      </w:tr>
      <w:tr w:rsidR="00415215" w14:paraId="5C2800E9" w14:textId="77777777" w:rsidTr="00415215">
        <w:tc>
          <w:tcPr>
            <w:tcW w:w="3356" w:type="dxa"/>
          </w:tcPr>
          <w:p w14:paraId="65BD496F" w14:textId="19B54FFA" w:rsidR="00415215" w:rsidRDefault="00415215" w:rsidP="00415215">
            <w:pPr>
              <w:pStyle w:val="ListParagraph"/>
              <w:ind w:left="0"/>
            </w:pPr>
            <w:r>
              <w:t>Week</w:t>
            </w:r>
            <w:r>
              <w:t xml:space="preserve"> 4</w:t>
            </w:r>
          </w:p>
        </w:tc>
        <w:tc>
          <w:tcPr>
            <w:tcW w:w="3357" w:type="dxa"/>
          </w:tcPr>
          <w:p w14:paraId="29B71B2A" w14:textId="688F006F" w:rsidR="00415215" w:rsidRDefault="00415215" w:rsidP="00415215">
            <w:pPr>
              <w:pStyle w:val="ListParagraph"/>
              <w:ind w:left="0"/>
            </w:pPr>
            <w:r>
              <w:t>Hao</w:t>
            </w:r>
          </w:p>
        </w:tc>
        <w:tc>
          <w:tcPr>
            <w:tcW w:w="3357" w:type="dxa"/>
          </w:tcPr>
          <w:p w14:paraId="7099ED0D" w14:textId="0BCFFF87" w:rsidR="00415215" w:rsidRDefault="00415215" w:rsidP="00415215">
            <w:pPr>
              <w:pStyle w:val="ListParagraph"/>
              <w:ind w:left="0"/>
            </w:pPr>
            <w:r>
              <w:t>Louis</w:t>
            </w:r>
          </w:p>
        </w:tc>
      </w:tr>
      <w:tr w:rsidR="00415215" w14:paraId="5796BB04" w14:textId="77777777" w:rsidTr="00415215">
        <w:tc>
          <w:tcPr>
            <w:tcW w:w="3356" w:type="dxa"/>
          </w:tcPr>
          <w:p w14:paraId="05B7C7C9" w14:textId="6DB5EBDC" w:rsidR="00415215" w:rsidRDefault="00415215" w:rsidP="00415215">
            <w:pPr>
              <w:pStyle w:val="ListParagraph"/>
              <w:ind w:left="0"/>
            </w:pPr>
            <w:r>
              <w:t>Week</w:t>
            </w:r>
            <w:r>
              <w:t xml:space="preserve"> 5</w:t>
            </w:r>
          </w:p>
        </w:tc>
        <w:tc>
          <w:tcPr>
            <w:tcW w:w="3357" w:type="dxa"/>
          </w:tcPr>
          <w:p w14:paraId="76781506" w14:textId="2467CCAC" w:rsidR="00415215" w:rsidRDefault="00415215" w:rsidP="00415215">
            <w:pPr>
              <w:pStyle w:val="ListParagraph"/>
              <w:ind w:left="0"/>
            </w:pPr>
            <w:r>
              <w:t>Louis</w:t>
            </w:r>
          </w:p>
        </w:tc>
        <w:tc>
          <w:tcPr>
            <w:tcW w:w="3357" w:type="dxa"/>
          </w:tcPr>
          <w:p w14:paraId="77CB916B" w14:textId="2CA393CE" w:rsidR="00415215" w:rsidRDefault="00415215" w:rsidP="00415215">
            <w:pPr>
              <w:pStyle w:val="ListParagraph"/>
              <w:ind w:left="0"/>
            </w:pPr>
            <w:r>
              <w:t>Mark</w:t>
            </w:r>
          </w:p>
        </w:tc>
      </w:tr>
      <w:tr w:rsidR="00415215" w14:paraId="12446FC5" w14:textId="77777777" w:rsidTr="00415215">
        <w:tc>
          <w:tcPr>
            <w:tcW w:w="3356" w:type="dxa"/>
          </w:tcPr>
          <w:p w14:paraId="4C91801D" w14:textId="6E788555" w:rsidR="00415215" w:rsidRDefault="00415215" w:rsidP="00415215">
            <w:pPr>
              <w:pStyle w:val="ListParagraph"/>
              <w:ind w:left="0"/>
            </w:pPr>
            <w:r>
              <w:t>Week</w:t>
            </w:r>
            <w:r>
              <w:t xml:space="preserve"> 6</w:t>
            </w:r>
          </w:p>
        </w:tc>
        <w:tc>
          <w:tcPr>
            <w:tcW w:w="3357" w:type="dxa"/>
          </w:tcPr>
          <w:p w14:paraId="04ECB573" w14:textId="2BC4EE84" w:rsidR="00415215" w:rsidRDefault="00415215" w:rsidP="00415215">
            <w:pPr>
              <w:pStyle w:val="ListParagraph"/>
              <w:ind w:left="0"/>
            </w:pPr>
            <w:r>
              <w:t>Mark</w:t>
            </w:r>
          </w:p>
        </w:tc>
        <w:tc>
          <w:tcPr>
            <w:tcW w:w="3357" w:type="dxa"/>
          </w:tcPr>
          <w:p w14:paraId="07F9B940" w14:textId="2DA00CB3" w:rsidR="00415215" w:rsidRDefault="00415215" w:rsidP="00415215">
            <w:pPr>
              <w:pStyle w:val="ListParagraph"/>
              <w:ind w:left="0"/>
            </w:pPr>
            <w:r>
              <w:t>Charlet</w:t>
            </w:r>
          </w:p>
        </w:tc>
      </w:tr>
    </w:tbl>
    <w:p w14:paraId="1BA215CD" w14:textId="77777777" w:rsidR="00415215" w:rsidRDefault="00415215" w:rsidP="00415215">
      <w:pPr>
        <w:pStyle w:val="ListParagraph"/>
        <w:ind w:left="1440"/>
      </w:pPr>
    </w:p>
    <w:p w14:paraId="32BB35BF" w14:textId="77777777" w:rsidR="00415215" w:rsidRDefault="00415215" w:rsidP="00AF3347"/>
    <w:p w14:paraId="36BE74DF" w14:textId="4F29A709" w:rsidR="00431D4C" w:rsidRDefault="00431D4C" w:rsidP="00431D4C">
      <w:pPr>
        <w:pStyle w:val="ListParagraph"/>
        <w:numPr>
          <w:ilvl w:val="0"/>
          <w:numId w:val="24"/>
        </w:numPr>
      </w:pPr>
      <w:r>
        <w:t>To Do/Miscellaneous</w:t>
      </w:r>
    </w:p>
    <w:p w14:paraId="0DE9F168" w14:textId="3F9294AD" w:rsidR="00431D4C" w:rsidRDefault="00431D4C" w:rsidP="00431D4C">
      <w:pPr>
        <w:pStyle w:val="ListParagraph"/>
        <w:numPr>
          <w:ilvl w:val="1"/>
          <w:numId w:val="24"/>
        </w:numPr>
      </w:pPr>
      <w:r>
        <w:t>Need to begin Data Analysis</w:t>
      </w:r>
    </w:p>
    <w:p w14:paraId="0856DCBF" w14:textId="418940B1" w:rsidR="00431D4C" w:rsidRDefault="00431D4C" w:rsidP="00431D4C">
      <w:pPr>
        <w:pStyle w:val="ListParagraph"/>
        <w:numPr>
          <w:ilvl w:val="1"/>
          <w:numId w:val="24"/>
        </w:numPr>
      </w:pPr>
      <w:r>
        <w:t xml:space="preserve">Ned to come up with problem </w:t>
      </w:r>
      <w:proofErr w:type="gramStart"/>
      <w:r>
        <w:t>statement</w:t>
      </w:r>
      <w:proofErr w:type="gramEnd"/>
    </w:p>
    <w:p w14:paraId="47D00A0A" w14:textId="3AD4A039" w:rsidR="00431D4C" w:rsidRDefault="00431D4C" w:rsidP="00431D4C">
      <w:pPr>
        <w:pStyle w:val="ListParagraph"/>
        <w:numPr>
          <w:ilvl w:val="1"/>
          <w:numId w:val="24"/>
        </w:numPr>
      </w:pPr>
      <w:r>
        <w:t>Need to come up with an agenda for Monday</w:t>
      </w:r>
      <w:r w:rsidR="00415215">
        <w:t>’s Lecture</w:t>
      </w:r>
      <w:r>
        <w:t xml:space="preserve"> Meeting</w:t>
      </w:r>
    </w:p>
    <w:p w14:paraId="5D425809" w14:textId="0C279660" w:rsidR="00431D4C" w:rsidRDefault="00415215" w:rsidP="00431D4C">
      <w:pPr>
        <w:pStyle w:val="ListParagraph"/>
        <w:numPr>
          <w:ilvl w:val="1"/>
          <w:numId w:val="24"/>
        </w:numPr>
      </w:pPr>
      <w:r>
        <w:t>Assignment 1a (1</w:t>
      </w:r>
      <w:r w:rsidRPr="00415215">
        <w:rPr>
          <w:vertAlign w:val="superscript"/>
        </w:rPr>
        <w:t>st</w:t>
      </w:r>
      <w:r>
        <w:t xml:space="preserve"> Draft before Monday’s Meeting)</w:t>
      </w:r>
    </w:p>
    <w:p w14:paraId="7A7CE6F8" w14:textId="579F296A" w:rsidR="00415215" w:rsidRDefault="00415215" w:rsidP="00431D4C">
      <w:pPr>
        <w:pStyle w:val="ListParagraph"/>
        <w:numPr>
          <w:ilvl w:val="1"/>
          <w:numId w:val="24"/>
        </w:numPr>
      </w:pPr>
      <w:r>
        <w:t>Assignment 1b: Implementation checklist (Use notes from minutes)</w:t>
      </w:r>
    </w:p>
    <w:p w14:paraId="41B66E01" w14:textId="77777777" w:rsidR="00431D4C" w:rsidRDefault="00431D4C" w:rsidP="00AF3347"/>
    <w:p w14:paraId="41B9A66A" w14:textId="5F95C046" w:rsidR="00DC78A8" w:rsidRPr="00415215" w:rsidRDefault="00415215" w:rsidP="00415215">
      <w:pPr>
        <w:pStyle w:val="Heading2"/>
      </w:pPr>
      <w:r>
        <w:t>Next Meeting on Thursday 7</w:t>
      </w:r>
      <w:r w:rsidRPr="00415215">
        <w:rPr>
          <w:vertAlign w:val="superscript"/>
        </w:rPr>
        <w:t>th</w:t>
      </w:r>
      <w:r>
        <w:t xml:space="preserve"> September at 7pm.</w:t>
      </w:r>
    </w:p>
    <w:sectPr w:rsidR="00DC78A8" w:rsidRPr="0041521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AF784" w14:textId="77777777" w:rsidR="00DC78A8" w:rsidRDefault="00DC78A8">
      <w:r>
        <w:separator/>
      </w:r>
    </w:p>
  </w:endnote>
  <w:endnote w:type="continuationSeparator" w:id="0">
    <w:p w14:paraId="1C91ECBA" w14:textId="77777777" w:rsidR="00DC78A8" w:rsidRDefault="00DC7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6DF0D" w14:textId="77777777" w:rsidR="00DC78A8" w:rsidRDefault="00DC78A8">
      <w:r>
        <w:separator/>
      </w:r>
    </w:p>
  </w:footnote>
  <w:footnote w:type="continuationSeparator" w:id="0">
    <w:p w14:paraId="4C8C6304" w14:textId="77777777" w:rsidR="00DC78A8" w:rsidRDefault="00DC7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10186D"/>
    <w:multiLevelType w:val="hybridMultilevel"/>
    <w:tmpl w:val="383813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F486A"/>
    <w:multiLevelType w:val="hybridMultilevel"/>
    <w:tmpl w:val="82662C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00528"/>
    <w:multiLevelType w:val="hybridMultilevel"/>
    <w:tmpl w:val="D8803C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512EC"/>
    <w:multiLevelType w:val="hybridMultilevel"/>
    <w:tmpl w:val="46C67D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167AB"/>
    <w:multiLevelType w:val="hybridMultilevel"/>
    <w:tmpl w:val="97DA34B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4478759">
    <w:abstractNumId w:val="14"/>
  </w:num>
  <w:num w:numId="2" w16cid:durableId="1433237341">
    <w:abstractNumId w:val="18"/>
  </w:num>
  <w:num w:numId="3" w16cid:durableId="855968409">
    <w:abstractNumId w:val="12"/>
  </w:num>
  <w:num w:numId="4" w16cid:durableId="595095095">
    <w:abstractNumId w:val="10"/>
  </w:num>
  <w:num w:numId="5" w16cid:durableId="1960843496">
    <w:abstractNumId w:val="13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9"/>
  </w:num>
  <w:num w:numId="17" w16cid:durableId="1842545932">
    <w:abstractNumId w:val="21"/>
  </w:num>
  <w:num w:numId="18" w16cid:durableId="596598419">
    <w:abstractNumId w:val="20"/>
  </w:num>
  <w:num w:numId="19" w16cid:durableId="683166105">
    <w:abstractNumId w:val="9"/>
  </w:num>
  <w:num w:numId="20" w16cid:durableId="1095974319">
    <w:abstractNumId w:val="17"/>
  </w:num>
  <w:num w:numId="21" w16cid:durableId="389771971">
    <w:abstractNumId w:val="22"/>
  </w:num>
  <w:num w:numId="22" w16cid:durableId="1518932379">
    <w:abstractNumId w:val="11"/>
  </w:num>
  <w:num w:numId="23" w16cid:durableId="1772356223">
    <w:abstractNumId w:val="23"/>
  </w:num>
  <w:num w:numId="24" w16cid:durableId="1800957157">
    <w:abstractNumId w:val="16"/>
  </w:num>
  <w:num w:numId="25" w16cid:durableId="9251849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A8"/>
    <w:rsid w:val="00001178"/>
    <w:rsid w:val="00022357"/>
    <w:rsid w:val="00056A41"/>
    <w:rsid w:val="00072585"/>
    <w:rsid w:val="0007293E"/>
    <w:rsid w:val="00081D4D"/>
    <w:rsid w:val="00090F53"/>
    <w:rsid w:val="000D1B9D"/>
    <w:rsid w:val="000F21A5"/>
    <w:rsid w:val="00151E11"/>
    <w:rsid w:val="00166878"/>
    <w:rsid w:val="00184799"/>
    <w:rsid w:val="0019575F"/>
    <w:rsid w:val="00196BE1"/>
    <w:rsid w:val="001F613B"/>
    <w:rsid w:val="002A2B44"/>
    <w:rsid w:val="002A3FCB"/>
    <w:rsid w:val="002D3701"/>
    <w:rsid w:val="003871FA"/>
    <w:rsid w:val="003B5FCE"/>
    <w:rsid w:val="00402E7E"/>
    <w:rsid w:val="00415215"/>
    <w:rsid w:val="00416222"/>
    <w:rsid w:val="00424F9F"/>
    <w:rsid w:val="00431D4C"/>
    <w:rsid w:val="00435446"/>
    <w:rsid w:val="00466C22"/>
    <w:rsid w:val="00476525"/>
    <w:rsid w:val="004D5988"/>
    <w:rsid w:val="004F4532"/>
    <w:rsid w:val="00506542"/>
    <w:rsid w:val="00512149"/>
    <w:rsid w:val="0058206D"/>
    <w:rsid w:val="00591AB5"/>
    <w:rsid w:val="005D2056"/>
    <w:rsid w:val="006150B0"/>
    <w:rsid w:val="00624148"/>
    <w:rsid w:val="00635577"/>
    <w:rsid w:val="00655F6F"/>
    <w:rsid w:val="00684306"/>
    <w:rsid w:val="00703F95"/>
    <w:rsid w:val="007173EB"/>
    <w:rsid w:val="00741FEA"/>
    <w:rsid w:val="007638A6"/>
    <w:rsid w:val="00772E3C"/>
    <w:rsid w:val="00774146"/>
    <w:rsid w:val="0078288E"/>
    <w:rsid w:val="00786D8E"/>
    <w:rsid w:val="00797F60"/>
    <w:rsid w:val="007A29ED"/>
    <w:rsid w:val="007B3F2B"/>
    <w:rsid w:val="007B507E"/>
    <w:rsid w:val="008361F1"/>
    <w:rsid w:val="0083758C"/>
    <w:rsid w:val="0087444D"/>
    <w:rsid w:val="008746A9"/>
    <w:rsid w:val="00876655"/>
    <w:rsid w:val="00883FFD"/>
    <w:rsid w:val="00895650"/>
    <w:rsid w:val="008E1349"/>
    <w:rsid w:val="00907EA5"/>
    <w:rsid w:val="009579FE"/>
    <w:rsid w:val="00967B20"/>
    <w:rsid w:val="00A12843"/>
    <w:rsid w:val="00A84617"/>
    <w:rsid w:val="00AB3E35"/>
    <w:rsid w:val="00AF3347"/>
    <w:rsid w:val="00B04252"/>
    <w:rsid w:val="00B51AD7"/>
    <w:rsid w:val="00B7207F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4D76"/>
    <w:rsid w:val="00CE41FE"/>
    <w:rsid w:val="00CE550E"/>
    <w:rsid w:val="00D350A6"/>
    <w:rsid w:val="00D41A76"/>
    <w:rsid w:val="00D50889"/>
    <w:rsid w:val="00D97972"/>
    <w:rsid w:val="00DC78A8"/>
    <w:rsid w:val="00DE7DDC"/>
    <w:rsid w:val="00DF4CF8"/>
    <w:rsid w:val="00E33EF8"/>
    <w:rsid w:val="00E60A93"/>
    <w:rsid w:val="00EA5A86"/>
    <w:rsid w:val="00F1200F"/>
    <w:rsid w:val="00F80633"/>
    <w:rsid w:val="00F9136A"/>
    <w:rsid w:val="00F925B9"/>
    <w:rsid w:val="00FA0E43"/>
    <w:rsid w:val="00FB143A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D197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  <w:lang w:val="en-AU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oodle.telt.unsw.edu.au/mod/forum/discuss.php?d=1936001" TargetMode="External"/><Relationship Id="rId5" Type="http://schemas.openxmlformats.org/officeDocument/2006/relationships/styles" Target="styles.xml"/><Relationship Id="rId10" Type="http://schemas.openxmlformats.org/officeDocument/2006/relationships/hyperlink" Target="https://moodle.telt.unsw.edu.au/mod/forum/discuss.php?d=1935649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bud\AppData\Roaming\Microsoft\Templates\Classic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15626EE01B4A018CE2F473BBA74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44108-8ECD-4C4E-B535-0DB673C6D1C3}"/>
      </w:docPartPr>
      <w:docPartBody>
        <w:p w:rsidR="00000000" w:rsidRDefault="005C2F4E">
          <w:pPr>
            <w:pStyle w:val="4D15626EE01B4A018CE2F473BBA746ED"/>
          </w:pPr>
          <w:r w:rsidRPr="00797F60">
            <w:t>meeting Minutes</w:t>
          </w:r>
        </w:p>
      </w:docPartBody>
    </w:docPart>
    <w:docPart>
      <w:docPartPr>
        <w:name w:val="63630BE4C9D44602BE89C5B4BF378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310A9-5579-488F-844C-692B6B095F7E}"/>
      </w:docPartPr>
      <w:docPartBody>
        <w:p w:rsidR="00000000" w:rsidRDefault="005C2F4E">
          <w:pPr>
            <w:pStyle w:val="63630BE4C9D44602BE89C5B4BF378A15"/>
          </w:pPr>
          <w:r w:rsidRPr="00876655">
            <w:t>Date:</w:t>
          </w:r>
        </w:p>
      </w:docPartBody>
    </w:docPart>
    <w:docPart>
      <w:docPartPr>
        <w:name w:val="D37BAB7A1B384D009DF0003F74CF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30051-638F-4BE9-8226-07F7EE6FFB93}"/>
      </w:docPartPr>
      <w:docPartBody>
        <w:p w:rsidR="00000000" w:rsidRDefault="005C2F4E">
          <w:pPr>
            <w:pStyle w:val="D37BAB7A1B384D009DF0003F74CF71D8"/>
          </w:pPr>
          <w:r w:rsidRPr="00876655">
            <w:t xml:space="preserve">Time: </w:t>
          </w:r>
        </w:p>
      </w:docPartBody>
    </w:docPart>
    <w:docPart>
      <w:docPartPr>
        <w:name w:val="3211F2FC628F4338A8DDD6D8CA2BA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1C9D1-B90F-417C-8A8B-3EDDB15B614D}"/>
      </w:docPartPr>
      <w:docPartBody>
        <w:p w:rsidR="00000000" w:rsidRDefault="005C2F4E">
          <w:pPr>
            <w:pStyle w:val="3211F2FC628F4338A8DDD6D8CA2BAAB6"/>
          </w:pPr>
          <w: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710094">
    <w:abstractNumId w:val="1"/>
  </w:num>
  <w:num w:numId="2" w16cid:durableId="184354981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15626EE01B4A018CE2F473BBA746ED">
    <w:name w:val="4D15626EE01B4A018CE2F473BBA746ED"/>
  </w:style>
  <w:style w:type="paragraph" w:customStyle="1" w:styleId="24E1AE0354174780835B711687550DC2">
    <w:name w:val="24E1AE0354174780835B711687550DC2"/>
  </w:style>
  <w:style w:type="paragraph" w:customStyle="1" w:styleId="63630BE4C9D44602BE89C5B4BF378A15">
    <w:name w:val="63630BE4C9D44602BE89C5B4BF378A15"/>
  </w:style>
  <w:style w:type="paragraph" w:customStyle="1" w:styleId="0A7528A7B7BE40449BA9DDEA1502D599">
    <w:name w:val="0A7528A7B7BE40449BA9DDEA1502D599"/>
  </w:style>
  <w:style w:type="paragraph" w:customStyle="1" w:styleId="D37BAB7A1B384D009DF0003F74CF71D8">
    <w:name w:val="D37BAB7A1B384D009DF0003F74CF71D8"/>
  </w:style>
  <w:style w:type="paragraph" w:customStyle="1" w:styleId="23FD0FDBEBE54304A3EB64A019FE58FE">
    <w:name w:val="23FD0FDBEBE54304A3EB64A019FE58FE"/>
  </w:style>
  <w:style w:type="paragraph" w:customStyle="1" w:styleId="31BDEE4E45A64FC6A0E345ADA746B696">
    <w:name w:val="31BDEE4E45A64FC6A0E345ADA746B696"/>
  </w:style>
  <w:style w:type="paragraph" w:customStyle="1" w:styleId="B9A9AA30F7F443A5B378B04AACFA7910">
    <w:name w:val="B9A9AA30F7F443A5B378B04AACFA7910"/>
  </w:style>
  <w:style w:type="paragraph" w:customStyle="1" w:styleId="3211F2FC628F4338A8DDD6D8CA2BAAB6">
    <w:name w:val="3211F2FC628F4338A8DDD6D8CA2BAAB6"/>
  </w:style>
  <w:style w:type="paragraph" w:customStyle="1" w:styleId="6F6214088C504DB8BAE9B2EF9C0BECD2">
    <w:name w:val="6F6214088C504DB8BAE9B2EF9C0BECD2"/>
  </w:style>
  <w:style w:type="paragraph" w:customStyle="1" w:styleId="12796229A60F43B78E2E93A35BBCD495">
    <w:name w:val="12796229A60F43B78E2E93A35BBCD495"/>
  </w:style>
  <w:style w:type="paragraph" w:customStyle="1" w:styleId="C46A122043BE4C82A588F46DE50613F3">
    <w:name w:val="C46A122043BE4C82A588F46DE50613F3"/>
  </w:style>
  <w:style w:type="paragraph" w:customStyle="1" w:styleId="8B18F7205BC644C08006F6665A1B719E">
    <w:name w:val="8B18F7205BC644C08006F6665A1B719E"/>
  </w:style>
  <w:style w:type="paragraph" w:customStyle="1" w:styleId="AECD1456119A4DC9AABC2FAE923F8126">
    <w:name w:val="AECD1456119A4DC9AABC2FAE923F8126"/>
  </w:style>
  <w:style w:type="paragraph" w:customStyle="1" w:styleId="31C73249C216411AA288EA16AA77C571">
    <w:name w:val="31C73249C216411AA288EA16AA77C571"/>
  </w:style>
  <w:style w:type="paragraph" w:customStyle="1" w:styleId="F134483717FC49669D31A49D2AEB0AE8">
    <w:name w:val="F134483717FC49669D31A49D2AEB0AE8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0E2841" w:themeColor="text2"/>
      <w:kern w:val="0"/>
      <w:sz w:val="22"/>
      <w:szCs w:val="21"/>
      <w:lang w:val="en-US" w:eastAsia="ja-JP"/>
      <w14:ligatures w14:val="none"/>
    </w:rPr>
  </w:style>
  <w:style w:type="paragraph" w:customStyle="1" w:styleId="057E9194DCE5410599A59F325F7AB7E6">
    <w:name w:val="057E9194DCE5410599A59F325F7AB7E6"/>
  </w:style>
  <w:style w:type="paragraph" w:customStyle="1" w:styleId="B66178F6477545B79FB7BC55B005F4E3">
    <w:name w:val="B66178F6477545B79FB7BC55B005F4E3"/>
  </w:style>
  <w:style w:type="paragraph" w:customStyle="1" w:styleId="1E66F4570B8D485590785B02D81DC709">
    <w:name w:val="1E66F4570B8D485590785B02D81DC709"/>
  </w:style>
  <w:style w:type="paragraph" w:customStyle="1" w:styleId="3823CA595E4449C099CEA10D212919FD">
    <w:name w:val="3823CA595E4449C099CEA10D212919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minutes.dotx</Template>
  <TotalTime>0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2023-08-31T10:15:00Z</dcterms:created>
  <dcterms:modified xsi:type="dcterms:W3CDTF">2023-08-31T11:08:00Z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